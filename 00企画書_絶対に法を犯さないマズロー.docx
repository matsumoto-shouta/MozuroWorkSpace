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614C8" w:rsidR="00241993" w:rsidP="00E614C8" w:rsidRDefault="00E614C8" w14:paraId="169A2435" w14:textId="77777777">
      <w:pPr>
        <w:jc w:val="center"/>
        <w:rPr>
          <w:rFonts w:ascii="UD デジタル 教科書体 NP-R" w:eastAsia="UD デジタル 教科書体 NP-R"/>
          <w:sz w:val="40"/>
        </w:rPr>
      </w:pPr>
      <w:r w:rsidRPr="00E614C8">
        <w:rPr>
          <w:rFonts w:hint="eastAsia" w:ascii="UD デジタル 教科書体 NP-R" w:eastAsia="UD デジタル 教科書体 NP-R"/>
          <w:sz w:val="40"/>
        </w:rPr>
        <w:t>企画書</w:t>
      </w:r>
    </w:p>
    <w:p w:rsidRPr="00E614C8" w:rsidR="00E614C8" w:rsidP="00E614C8" w:rsidRDefault="00E614C8" w14:paraId="326BB522" w14:textId="12D24FCB">
      <w:pPr>
        <w:jc w:val="right"/>
        <w:rPr>
          <w:rFonts w:ascii="UD デジタル 教科書体 NP-R" w:eastAsia="UD デジタル 教科書体 NP-R"/>
        </w:rPr>
      </w:pPr>
      <w:r w:rsidRPr="00E614C8">
        <w:rPr>
          <w:rFonts w:hint="eastAsia" w:ascii="UD デジタル 教科書体 NP-R" w:eastAsia="UD デジタル 教科書体 NP-R"/>
        </w:rPr>
        <w:t>202</w:t>
      </w:r>
      <w:r w:rsidR="004559DC">
        <w:rPr>
          <w:rFonts w:hint="eastAsia" w:ascii="UD デジタル 教科書体 NP-R" w:eastAsia="UD デジタル 教科書体 NP-R"/>
        </w:rPr>
        <w:t>4</w:t>
      </w:r>
      <w:r w:rsidRPr="00E614C8">
        <w:rPr>
          <w:rFonts w:hint="eastAsia" w:ascii="UD デジタル 教科書体 NP-R" w:eastAsia="UD デジタル 教科書体 NP-R"/>
        </w:rPr>
        <w:t>年4月</w:t>
      </w:r>
      <w:r w:rsidR="00B659ED">
        <w:rPr>
          <w:rFonts w:hint="eastAsia" w:ascii="UD デジタル 教科書体 NP-R" w:eastAsia="UD デジタル 教科書体 NP-R"/>
        </w:rPr>
        <w:t>12</w:t>
      </w:r>
      <w:r w:rsidRPr="00E614C8">
        <w:rPr>
          <w:rFonts w:hint="eastAsia" w:ascii="UD デジタル 教科書体 NP-R" w:eastAsia="UD デジタル 教科書体 NP-R"/>
        </w:rPr>
        <w:t>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00E614C8" w14:paraId="626BE585" w14:textId="77777777">
        <w:tc>
          <w:tcPr>
            <w:tcW w:w="1384" w:type="dxa"/>
          </w:tcPr>
          <w:p w:rsidR="00E614C8" w:rsidP="00E614C8" w:rsidRDefault="00E614C8" w14:paraId="6910B5D0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チーム名</w:t>
            </w:r>
          </w:p>
        </w:tc>
        <w:tc>
          <w:tcPr>
            <w:tcW w:w="8452" w:type="dxa"/>
          </w:tcPr>
          <w:p w:rsidR="00E614C8" w:rsidP="00E614C8" w:rsidRDefault="00E069F5" w14:paraId="411BCBF2" w14:textId="00E61436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絶対に法を犯さないマズロー</w:t>
            </w:r>
          </w:p>
        </w:tc>
      </w:tr>
      <w:tr w:rsidR="00E614C8" w:rsidTr="00E614C8" w14:paraId="07B2FB19" w14:textId="77777777">
        <w:tc>
          <w:tcPr>
            <w:tcW w:w="1384" w:type="dxa"/>
          </w:tcPr>
          <w:p w:rsidR="00E614C8" w:rsidP="00E614C8" w:rsidRDefault="00E614C8" w14:paraId="6050FAA7" w14:textId="7C949215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メンバ</w:t>
            </w:r>
            <w:r w:rsidR="00091B25">
              <w:rPr>
                <w:rFonts w:hint="eastAsia" w:ascii="UD デジタル 教科書体 NP-R" w:eastAsia="UD デジタル 教科書体 NP-R"/>
              </w:rPr>
              <w:t>ー</w:t>
            </w:r>
          </w:p>
        </w:tc>
        <w:tc>
          <w:tcPr>
            <w:tcW w:w="8452" w:type="dxa"/>
          </w:tcPr>
          <w:p w:rsidR="00E614C8" w:rsidP="00E614C8" w:rsidRDefault="00E614C8" w14:paraId="1DACC29E" w14:textId="7B122106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（L）</w:t>
            </w:r>
            <w:r w:rsidR="00091B25">
              <w:rPr>
                <w:rFonts w:hint="eastAsia" w:ascii="UD デジタル 教科書体 NP-R" w:eastAsia="UD デジタル 教科書体 NP-R"/>
              </w:rPr>
              <w:t>中野遼</w:t>
            </w:r>
            <w:r>
              <w:rPr>
                <w:rFonts w:hint="eastAsia" w:ascii="UD デジタル 教科書体 NP-R" w:eastAsia="UD デジタル 教科書体 NP-R"/>
              </w:rPr>
              <w:t xml:space="preserve">　、</w:t>
            </w:r>
            <w:r w:rsidR="00091B25">
              <w:rPr>
                <w:rFonts w:hint="eastAsia" w:ascii="UD デジタル 教科書体 NP-R" w:eastAsia="UD デジタル 教科書体 NP-R"/>
              </w:rPr>
              <w:t>小山一星　、東和摩</w:t>
            </w:r>
            <w:r>
              <w:rPr>
                <w:rFonts w:hint="eastAsia" w:ascii="UD デジタル 教科書体 NP-R" w:eastAsia="UD デジタル 教科書体 NP-R"/>
              </w:rPr>
              <w:t xml:space="preserve">　、</w:t>
            </w:r>
            <w:r w:rsidR="00091B25">
              <w:rPr>
                <w:rFonts w:hint="eastAsia" w:ascii="UD デジタル 教科書体 NP-R" w:eastAsia="UD デジタル 教科書体 NP-R"/>
              </w:rPr>
              <w:t xml:space="preserve">松本翔太　</w:t>
            </w:r>
            <w:r>
              <w:rPr>
                <w:rFonts w:hint="eastAsia" w:ascii="UD デジタル 教科書体 NP-R" w:eastAsia="UD デジタル 教科書体 NP-R"/>
              </w:rPr>
              <w:t xml:space="preserve">、　</w:t>
            </w:r>
            <w:r w:rsidR="00091B25">
              <w:rPr>
                <w:rFonts w:hint="eastAsia" w:ascii="UD デジタル 教科書体 NP-R" w:eastAsia="UD デジタル 教科書体 NP-R"/>
              </w:rPr>
              <w:t>山路祐眞　、渡邊健太</w:t>
            </w:r>
          </w:p>
        </w:tc>
      </w:tr>
      <w:tr w:rsidR="00E614C8" w:rsidTr="00E614C8" w14:paraId="04F7E20B" w14:textId="77777777">
        <w:tc>
          <w:tcPr>
            <w:tcW w:w="1384" w:type="dxa"/>
          </w:tcPr>
          <w:p w:rsidR="00E614C8" w:rsidP="00E614C8" w:rsidRDefault="00E614C8" w14:paraId="78579D6F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チームの目的</w:t>
            </w:r>
          </w:p>
        </w:tc>
        <w:tc>
          <w:tcPr>
            <w:tcW w:w="8452" w:type="dxa"/>
          </w:tcPr>
          <w:p w:rsidR="00E614C8" w:rsidP="00E614C8" w:rsidRDefault="00B659ED" w14:paraId="543FA3BC" w14:textId="7CC43D1C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このシステム開発演習を通して、２年の後期で学んだことを活かしながら</w:t>
            </w:r>
          </w:p>
          <w:p w:rsidR="00797684" w:rsidP="00E614C8" w:rsidRDefault="00B659ED" w14:paraId="2879393E" w14:textId="3AD76D98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更に個々の成長を目指していきたい</w:t>
            </w:r>
          </w:p>
          <w:p w:rsidR="00797684" w:rsidP="00E614C8" w:rsidRDefault="00797684" w14:paraId="4D95C01C" w14:textId="77777777">
            <w:pPr>
              <w:rPr>
                <w:rFonts w:ascii="UD デジタル 教科書体 NP-R" w:eastAsia="UD デジタル 教科書体 NP-R"/>
              </w:rPr>
            </w:pPr>
          </w:p>
        </w:tc>
      </w:tr>
    </w:tbl>
    <w:p w:rsidR="00E614C8" w:rsidP="00E614C8" w:rsidRDefault="00E614C8" w14:paraId="34A77ABE" w14:textId="77777777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73705FF4" w14:paraId="484E68A2" w14:textId="77777777">
        <w:tc>
          <w:tcPr>
            <w:tcW w:w="1384" w:type="dxa"/>
            <w:tcMar/>
          </w:tcPr>
          <w:p w:rsidR="00E614C8" w:rsidP="00E614C8" w:rsidRDefault="00E614C8" w14:paraId="181C8E16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企画名</w:t>
            </w:r>
          </w:p>
        </w:tc>
        <w:tc>
          <w:tcPr>
            <w:tcW w:w="8452" w:type="dxa"/>
            <w:tcMar/>
          </w:tcPr>
          <w:p w:rsidR="00E614C8" w:rsidP="00E614C8" w:rsidRDefault="00BE7517" w14:paraId="1A83AB46" w14:textId="135DFDC2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インスタキログラム</w:t>
            </w:r>
          </w:p>
        </w:tc>
      </w:tr>
      <w:tr w:rsidR="00E614C8" w:rsidTr="73705FF4" w14:paraId="66BF99E0" w14:textId="77777777">
        <w:tc>
          <w:tcPr>
            <w:tcW w:w="1384" w:type="dxa"/>
            <w:tcMar/>
          </w:tcPr>
          <w:p w:rsidR="00E614C8" w:rsidP="00E614C8" w:rsidRDefault="00E614C8" w14:paraId="0310DE48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企画目的</w:t>
            </w:r>
          </w:p>
        </w:tc>
        <w:tc>
          <w:tcPr>
            <w:tcW w:w="8452" w:type="dxa"/>
            <w:tcMar/>
          </w:tcPr>
          <w:p w:rsidR="00E614C8" w:rsidP="00E614C8" w:rsidRDefault="00BE7517" w14:paraId="392C11F3" w14:textId="4ABAD8D4">
            <w:pPr>
              <w:rPr>
                <w:rFonts w:ascii="UD デジタル 教科書体 NP-R" w:eastAsia="UD デジタル 教科書体 NP-R"/>
              </w:rPr>
            </w:pPr>
            <w:r w:rsidRPr="73705FF4" w:rsidR="00BE7517">
              <w:rPr>
                <w:rFonts w:ascii="UD デジタル 教科書体 NP-R" w:eastAsia="UD デジタル 教科書体 NP-R"/>
              </w:rPr>
              <w:t>使用者が好きな画像を投稿でき、それに対してユーザーが反応できコミュニケーションを図り趣味</w:t>
            </w:r>
            <w:r w:rsidRPr="73705FF4" w:rsidR="196D7FFB">
              <w:rPr>
                <w:rFonts w:ascii="UD デジタル 教科書体 NP-R" w:eastAsia="UD デジタル 教科書体 NP-R"/>
              </w:rPr>
              <w:t>や流行り</w:t>
            </w:r>
            <w:r w:rsidRPr="73705FF4" w:rsidR="00BE7517">
              <w:rPr>
                <w:rFonts w:ascii="UD デジタル 教科書体 NP-R" w:eastAsia="UD デジタル 教科書体 NP-R"/>
              </w:rPr>
              <w:t>を共有できる。(ターゲット：承認欲求を満たしたい人</w:t>
            </w:r>
            <w:r w:rsidRPr="73705FF4" w:rsidR="3CE149D4">
              <w:rPr>
                <w:rFonts w:ascii="UD デジタル 教科書体 NP-R" w:eastAsia="UD デジタル 教科書体 NP-R"/>
              </w:rPr>
              <w:t>など</w:t>
            </w:r>
            <w:r w:rsidRPr="73705FF4" w:rsidR="00BE7517">
              <w:rPr>
                <w:rFonts w:ascii="UD デジタル 教科書体 NP-R" w:eastAsia="UD デジタル 教科書体 NP-R"/>
              </w:rPr>
              <w:t>)</w:t>
            </w:r>
          </w:p>
          <w:p w:rsidR="28D423AF" w:rsidP="73705FF4" w:rsidRDefault="28D423AF" w14:paraId="78FF2972" w14:textId="29B1C68F">
            <w:pPr>
              <w:pStyle w:val="a"/>
              <w:rPr>
                <w:rFonts w:ascii="UD デジタル 教科書体 NP-R" w:eastAsia="UD デジタル 教科書体 NP-R"/>
              </w:rPr>
            </w:pPr>
            <w:r w:rsidRPr="73705FF4" w:rsidR="28D423AF">
              <w:rPr>
                <w:rFonts w:ascii="UD デジタル 教科書体 NP-R" w:eastAsia="UD デジタル 教科書体 NP-R"/>
              </w:rPr>
              <w:t>投稿をより効率的に閲覧できる。</w:t>
            </w:r>
          </w:p>
          <w:p w:rsidRPr="00BE7517" w:rsidR="00797684" w:rsidP="00E614C8" w:rsidRDefault="00797684" w14:paraId="6AB96E0B" w14:textId="77777777">
            <w:pPr>
              <w:rPr>
                <w:rFonts w:ascii="UD デジタル 教科書体 NP-R" w:eastAsia="UD デジタル 教科書体 NP-R"/>
              </w:rPr>
            </w:pPr>
          </w:p>
        </w:tc>
      </w:tr>
      <w:tr w:rsidR="00E614C8" w:rsidTr="73705FF4" w14:paraId="350144E6" w14:textId="77777777">
        <w:tc>
          <w:tcPr>
            <w:tcW w:w="1384" w:type="dxa"/>
            <w:tcMar/>
          </w:tcPr>
          <w:p w:rsidR="00E614C8" w:rsidP="00E614C8" w:rsidRDefault="00E614C8" w14:paraId="5F7F0635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企画概要</w:t>
            </w:r>
          </w:p>
        </w:tc>
        <w:tc>
          <w:tcPr>
            <w:tcW w:w="8452" w:type="dxa"/>
            <w:tcMar/>
          </w:tcPr>
          <w:p w:rsidR="00E614C8" w:rsidP="00E614C8" w:rsidRDefault="00A772C6" w14:paraId="271E054F" w14:textId="1C55D006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画像やチャットを用いたSNS</w:t>
            </w:r>
          </w:p>
          <w:p w:rsidR="00797684" w:rsidP="00E614C8" w:rsidRDefault="00797684" w14:paraId="45BE6A4F" w14:textId="77777777">
            <w:pPr>
              <w:rPr>
                <w:rFonts w:ascii="UD デジタル 教科書体 NP-R" w:eastAsia="UD デジタル 教科書体 NP-R"/>
              </w:rPr>
            </w:pPr>
          </w:p>
        </w:tc>
      </w:tr>
    </w:tbl>
    <w:p w:rsidR="00E614C8" w:rsidP="00E614C8" w:rsidRDefault="00E614C8" w14:paraId="0CBCEA20" w14:textId="77777777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73705FF4" w14:paraId="568EFD90" w14:textId="77777777">
        <w:tc>
          <w:tcPr>
            <w:tcW w:w="1384" w:type="dxa"/>
            <w:tcMar/>
          </w:tcPr>
          <w:p w:rsidR="00E614C8" w:rsidP="00E614C8" w:rsidRDefault="00E614C8" w14:paraId="466E7470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機能概要</w:t>
            </w:r>
          </w:p>
        </w:tc>
        <w:tc>
          <w:tcPr>
            <w:tcW w:w="8452" w:type="dxa"/>
            <w:tcMar/>
          </w:tcPr>
          <w:p w:rsidR="006C1AB1" w:rsidP="00E614C8" w:rsidRDefault="006C1AB1" w14:paraId="2D6E38C6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・ログイン、ログアウト機能</w:t>
            </w:r>
          </w:p>
          <w:p w:rsidR="006C1AB1" w:rsidP="00E614C8" w:rsidRDefault="006C1AB1" w14:paraId="1F826BA9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・アカウント作成、削除</w:t>
            </w:r>
          </w:p>
          <w:p w:rsidR="00797684" w:rsidP="73705FF4" w:rsidRDefault="006C1AB1" w14:paraId="7E3F1ED6" w14:textId="5F683567">
            <w:pPr>
              <w:rPr>
                <w:rFonts w:ascii="UD デジタル 教科書体 NP-R" w:eastAsia="UD デジタル 教科書体 NP-R"/>
              </w:rPr>
            </w:pPr>
            <w:r w:rsidRPr="73705FF4" w:rsidR="60EB3B1F">
              <w:rPr>
                <w:rFonts w:ascii="UD デジタル 教科書体 NP-R" w:eastAsia="UD デジタル 教科書体 NP-R"/>
              </w:rPr>
              <w:t>・いいね機能</w:t>
            </w:r>
            <w:r>
              <w:br/>
            </w:r>
            <w:r w:rsidRPr="73705FF4" w:rsidR="60EB3B1F">
              <w:rPr>
                <w:rFonts w:ascii="UD デジタル 教科書体 NP-R" w:eastAsia="UD デジタル 教科書体 NP-R"/>
              </w:rPr>
              <w:t>・</w:t>
            </w:r>
            <w:r w:rsidRPr="73705FF4" w:rsidR="56C15551">
              <w:rPr>
                <w:rFonts w:ascii="UD デジタル 教科書体 NP-R" w:eastAsia="UD デジタル 教科書体 NP-R"/>
              </w:rPr>
              <w:t>コメント機能</w:t>
            </w:r>
            <w:r>
              <w:br/>
            </w:r>
            <w:r w:rsidRPr="73705FF4" w:rsidR="60EB3B1F">
              <w:rPr>
                <w:rFonts w:ascii="UD デジタル 教科書体 NP-R" w:eastAsia="UD デジタル 教科書体 NP-R"/>
              </w:rPr>
              <w:t>・画像投稿、投稿削除</w:t>
            </w:r>
            <w:r w:rsidRPr="73705FF4" w:rsidR="6AEC0E5B">
              <w:rPr>
                <w:rFonts w:ascii="UD デジタル 教科書体 NP-R" w:eastAsia="UD デジタル 教科書体 NP-R"/>
              </w:rPr>
              <w:t>機能</w:t>
            </w:r>
          </w:p>
        </w:tc>
      </w:tr>
    </w:tbl>
    <w:p w:rsidR="00E614C8" w:rsidP="00797684" w:rsidRDefault="00797684" w14:paraId="46A26709" w14:textId="77777777">
      <w:pPr>
        <w:jc w:val="right"/>
        <w:rPr>
          <w:rFonts w:ascii="UD デジタル 教科書体 NP-R" w:eastAsia="UD デジタル 教科書体 NP-R"/>
        </w:rPr>
      </w:pPr>
      <w:r>
        <w:rPr>
          <w:rFonts w:hint="eastAsia" w:ascii="UD デジタル 教科書体 NP-R" w:eastAsia="UD デジタル 教科書体 NP-R"/>
        </w:rPr>
        <w:t>※内容に応じて枠を広げる</w:t>
      </w:r>
    </w:p>
    <w:p w:rsidRPr="00E614C8" w:rsidR="00E614C8" w:rsidP="00E614C8" w:rsidRDefault="00E614C8" w14:paraId="5F57A96C" w14:textId="77777777">
      <w:pPr>
        <w:rPr>
          <w:rFonts w:ascii="UD デジタル 教科書体 NP-R" w:eastAsia="UD デジタル 教科書体 NP-R"/>
        </w:rPr>
      </w:pPr>
    </w:p>
    <w:sectPr w:rsidRPr="00E614C8" w:rsidR="00E614C8" w:rsidSect="00255769">
      <w:pgSz w:w="11906" w:h="16838" w:orient="portrait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5769" w:rsidP="001B78D6" w:rsidRDefault="00255769" w14:paraId="0EE8C722" w14:textId="77777777">
      <w:r>
        <w:separator/>
      </w:r>
    </w:p>
  </w:endnote>
  <w:endnote w:type="continuationSeparator" w:id="0">
    <w:p w:rsidR="00255769" w:rsidP="001B78D6" w:rsidRDefault="00255769" w14:paraId="1E6BC9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5769" w:rsidP="001B78D6" w:rsidRDefault="00255769" w14:paraId="2712019B" w14:textId="77777777">
      <w:r>
        <w:separator/>
      </w:r>
    </w:p>
  </w:footnote>
  <w:footnote w:type="continuationSeparator" w:id="0">
    <w:p w:rsidR="00255769" w:rsidP="001B78D6" w:rsidRDefault="00255769" w14:paraId="0795A10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23907839">
    <w:abstractNumId w:val="3"/>
  </w:num>
  <w:num w:numId="2" w16cid:durableId="1544515515">
    <w:abstractNumId w:val="1"/>
  </w:num>
  <w:num w:numId="3" w16cid:durableId="1855461129">
    <w:abstractNumId w:val="6"/>
  </w:num>
  <w:num w:numId="4" w16cid:durableId="1441142379">
    <w:abstractNumId w:val="8"/>
  </w:num>
  <w:num w:numId="5" w16cid:durableId="601301313">
    <w:abstractNumId w:val="0"/>
  </w:num>
  <w:num w:numId="6" w16cid:durableId="690692560">
    <w:abstractNumId w:val="2"/>
  </w:num>
  <w:num w:numId="7" w16cid:durableId="725763320">
    <w:abstractNumId w:val="5"/>
  </w:num>
  <w:num w:numId="8" w16cid:durableId="2006122868">
    <w:abstractNumId w:val="7"/>
  </w:num>
  <w:num w:numId="9" w16cid:durableId="1790199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91B25"/>
    <w:rsid w:val="000923C4"/>
    <w:rsid w:val="00095411"/>
    <w:rsid w:val="000E07FB"/>
    <w:rsid w:val="000E7FF9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E0939"/>
    <w:rsid w:val="002232B0"/>
    <w:rsid w:val="0023096A"/>
    <w:rsid w:val="00241993"/>
    <w:rsid w:val="00255769"/>
    <w:rsid w:val="00267BAF"/>
    <w:rsid w:val="00271ED9"/>
    <w:rsid w:val="00283D57"/>
    <w:rsid w:val="00285E8C"/>
    <w:rsid w:val="00287BD5"/>
    <w:rsid w:val="002A5ED9"/>
    <w:rsid w:val="002F2905"/>
    <w:rsid w:val="00301BFA"/>
    <w:rsid w:val="00304C9D"/>
    <w:rsid w:val="003136A7"/>
    <w:rsid w:val="00315360"/>
    <w:rsid w:val="00343D7F"/>
    <w:rsid w:val="00375BD8"/>
    <w:rsid w:val="003B3585"/>
    <w:rsid w:val="003C0822"/>
    <w:rsid w:val="003E27F0"/>
    <w:rsid w:val="00416827"/>
    <w:rsid w:val="004559DC"/>
    <w:rsid w:val="00456164"/>
    <w:rsid w:val="00463185"/>
    <w:rsid w:val="004877AC"/>
    <w:rsid w:val="004B3F46"/>
    <w:rsid w:val="004B4BE9"/>
    <w:rsid w:val="004B56E5"/>
    <w:rsid w:val="004D4480"/>
    <w:rsid w:val="00520F81"/>
    <w:rsid w:val="0052660A"/>
    <w:rsid w:val="005305FC"/>
    <w:rsid w:val="00532666"/>
    <w:rsid w:val="0053268F"/>
    <w:rsid w:val="00533863"/>
    <w:rsid w:val="00535F2D"/>
    <w:rsid w:val="00537EBC"/>
    <w:rsid w:val="0057563D"/>
    <w:rsid w:val="005802AA"/>
    <w:rsid w:val="00584A1A"/>
    <w:rsid w:val="00587445"/>
    <w:rsid w:val="005F1F00"/>
    <w:rsid w:val="005F6BCB"/>
    <w:rsid w:val="00605E34"/>
    <w:rsid w:val="006375ED"/>
    <w:rsid w:val="006560D4"/>
    <w:rsid w:val="0066292D"/>
    <w:rsid w:val="0068662F"/>
    <w:rsid w:val="00690604"/>
    <w:rsid w:val="006A020C"/>
    <w:rsid w:val="006A5A69"/>
    <w:rsid w:val="006C1AB1"/>
    <w:rsid w:val="006C59FA"/>
    <w:rsid w:val="0070172F"/>
    <w:rsid w:val="00702067"/>
    <w:rsid w:val="00722CBC"/>
    <w:rsid w:val="00741A35"/>
    <w:rsid w:val="00767013"/>
    <w:rsid w:val="00774D70"/>
    <w:rsid w:val="0078247E"/>
    <w:rsid w:val="00787D09"/>
    <w:rsid w:val="00797684"/>
    <w:rsid w:val="007A2B00"/>
    <w:rsid w:val="007A2B6C"/>
    <w:rsid w:val="007C225D"/>
    <w:rsid w:val="007C617D"/>
    <w:rsid w:val="007D2F98"/>
    <w:rsid w:val="00800C61"/>
    <w:rsid w:val="00801811"/>
    <w:rsid w:val="00802B85"/>
    <w:rsid w:val="00805D28"/>
    <w:rsid w:val="00841410"/>
    <w:rsid w:val="008660C1"/>
    <w:rsid w:val="00874004"/>
    <w:rsid w:val="008775E9"/>
    <w:rsid w:val="00877BED"/>
    <w:rsid w:val="00886A88"/>
    <w:rsid w:val="008C1C87"/>
    <w:rsid w:val="00902F00"/>
    <w:rsid w:val="00907B29"/>
    <w:rsid w:val="009420BC"/>
    <w:rsid w:val="00943830"/>
    <w:rsid w:val="009470C8"/>
    <w:rsid w:val="00954324"/>
    <w:rsid w:val="00964E4D"/>
    <w:rsid w:val="00981F65"/>
    <w:rsid w:val="00994150"/>
    <w:rsid w:val="009B615A"/>
    <w:rsid w:val="009C3083"/>
    <w:rsid w:val="00A11524"/>
    <w:rsid w:val="00A24471"/>
    <w:rsid w:val="00A772C6"/>
    <w:rsid w:val="00A82911"/>
    <w:rsid w:val="00AC2893"/>
    <w:rsid w:val="00B3322D"/>
    <w:rsid w:val="00B6575B"/>
    <w:rsid w:val="00B659ED"/>
    <w:rsid w:val="00BD1B8A"/>
    <w:rsid w:val="00BE3498"/>
    <w:rsid w:val="00BE7517"/>
    <w:rsid w:val="00C361D0"/>
    <w:rsid w:val="00C53872"/>
    <w:rsid w:val="00C563A0"/>
    <w:rsid w:val="00C630F3"/>
    <w:rsid w:val="00C97CF8"/>
    <w:rsid w:val="00CA1839"/>
    <w:rsid w:val="00CB032A"/>
    <w:rsid w:val="00CB7ADE"/>
    <w:rsid w:val="00CC39FB"/>
    <w:rsid w:val="00D05CC9"/>
    <w:rsid w:val="00D402B0"/>
    <w:rsid w:val="00D81309"/>
    <w:rsid w:val="00DB7BBB"/>
    <w:rsid w:val="00DD240E"/>
    <w:rsid w:val="00DE7C92"/>
    <w:rsid w:val="00E069F5"/>
    <w:rsid w:val="00E1445A"/>
    <w:rsid w:val="00E16667"/>
    <w:rsid w:val="00E614C8"/>
    <w:rsid w:val="00E7177A"/>
    <w:rsid w:val="00E737CC"/>
    <w:rsid w:val="00EA13C7"/>
    <w:rsid w:val="00EA3CAB"/>
    <w:rsid w:val="00EB4310"/>
    <w:rsid w:val="00ED21E6"/>
    <w:rsid w:val="00ED4FF4"/>
    <w:rsid w:val="00F044F2"/>
    <w:rsid w:val="00F05196"/>
    <w:rsid w:val="00F30384"/>
    <w:rsid w:val="00F303D7"/>
    <w:rsid w:val="00F6677E"/>
    <w:rsid w:val="00F85BB6"/>
    <w:rsid w:val="00F96B30"/>
    <w:rsid w:val="00FE0EAF"/>
    <w:rsid w:val="00FE4A8F"/>
    <w:rsid w:val="0D5ECB3E"/>
    <w:rsid w:val="0E8F107E"/>
    <w:rsid w:val="196D7FFB"/>
    <w:rsid w:val="1D0B2115"/>
    <w:rsid w:val="28D423AF"/>
    <w:rsid w:val="2F143CF7"/>
    <w:rsid w:val="3CE149D4"/>
    <w:rsid w:val="4566E5EB"/>
    <w:rsid w:val="56C15551"/>
    <w:rsid w:val="60EB3B1F"/>
    <w:rsid w:val="6AD47876"/>
    <w:rsid w:val="6AEC0E5B"/>
    <w:rsid w:val="6C0650B0"/>
    <w:rsid w:val="737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334BCC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hAnsi="Arial" w:eastAsia="ＭＳ ゴシック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="840" w:leftChars="40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639E3EE03989F47A6D270CC22BA09A2" ma:contentTypeVersion="11" ma:contentTypeDescription="新しいドキュメントを作成します。" ma:contentTypeScope="" ma:versionID="3cd2a082748b7d8b40e2c9a666abe5f6">
  <xsd:schema xmlns:xsd="http://www.w3.org/2001/XMLSchema" xmlns:xs="http://www.w3.org/2001/XMLSchema" xmlns:p="http://schemas.microsoft.com/office/2006/metadata/properties" xmlns:ns2="25b4e0c7-408b-4c10-8b8c-dc9d014c5782" xmlns:ns3="a07bcbfc-40da-4c2c-a402-50c677bd332c" targetNamespace="http://schemas.microsoft.com/office/2006/metadata/properties" ma:root="true" ma:fieldsID="e8f3dabbe4038de0948d21d5894dfdc1" ns2:_="" ns3:_="">
    <xsd:import namespace="25b4e0c7-408b-4c10-8b8c-dc9d014c5782"/>
    <xsd:import namespace="a07bcbfc-40da-4c2c-a402-50c677bd33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4e0c7-408b-4c10-8b8c-dc9d014c5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bcbfc-40da-4c2c-a402-50c677bd332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3ffd9aa-6490-4cb3-a75a-be94bee5c69f}" ma:internalName="TaxCatchAll" ma:showField="CatchAllData" ma:web="a07bcbfc-40da-4c2c-a402-50c677bd33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bcbfc-40da-4c2c-a402-50c677bd332c" xsi:nil="true"/>
    <lcf76f155ced4ddcb4097134ff3c332f xmlns="25b4e0c7-408b-4c10-8b8c-dc9d014c578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367-C59A-4882-A8E5-18A95F475B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052EB-B139-42EE-874F-74BFC7D6F829}"/>
</file>

<file path=customXml/itemProps3.xml><?xml version="1.0" encoding="utf-8"?>
<ds:datastoreItem xmlns:ds="http://schemas.openxmlformats.org/officeDocument/2006/customXml" ds:itemID="{A4833CD3-09F1-4B33-B440-E718F9EF42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94F11A-A8BF-4B1A-89BE-9D224201E8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企画書.dot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imamura</dc:creator>
  <lastModifiedBy>中野 遼</lastModifiedBy>
  <revision>89</revision>
  <lastPrinted>2014-09-12T05:24:00.0000000Z</lastPrinted>
  <dcterms:created xsi:type="dcterms:W3CDTF">2012-09-07T06:13:00.0000000Z</dcterms:created>
  <dcterms:modified xsi:type="dcterms:W3CDTF">2024-04-26T02:28:19.2806079Z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0x0101005639E3EE03989F47A6D270CC22BA09A2</vt:lpwstr>
  </property>
  <property fmtid="{D5CDD505-2E9C-101B-9397-08002B2CF9AE}" pid="3" name="MediaServiceImageTags">
    <vt:lpwstr/>
  </property>
</Properties>
</file>